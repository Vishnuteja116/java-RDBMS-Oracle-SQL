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C368A5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Assignment</w:t>
      </w:r>
      <w:r w:rsidR="00A320EF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B96062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SQL n PL/SQL Assignment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DD72E7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B96062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Prepared by</w:t>
            </w:r>
            <w:r w:rsidR="00C368A5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:</w:t>
            </w: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7123AA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72E7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F43705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 w:rsidR="00C368A5">
              <w:rPr>
                <w:rFonts w:asciiTheme="minorHAnsi" w:hAnsiTheme="minorHAnsi"/>
                <w:color w:val="000000"/>
                <w:sz w:val="22"/>
                <w:szCs w:val="22"/>
              </w:rPr>
              <w:t>: Liji Shynu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8D60C5" w:rsidP="0008307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ate: 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72E7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B9545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 w:rsidR="00C368A5">
              <w:rPr>
                <w:rFonts w:asciiTheme="minorHAnsi" w:hAnsiTheme="minorHAnsi"/>
                <w:color w:val="000000"/>
                <w:sz w:val="22"/>
                <w:szCs w:val="22"/>
              </w:rPr>
              <w:t>: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A320EF" w:rsidP="00A320E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Date: 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80"/>
        <w:gridCol w:w="2700"/>
        <w:gridCol w:w="3060"/>
      </w:tblGrid>
      <w:tr w:rsidR="00297FC3" w:rsidRPr="005D5E67" w:rsidTr="00F60DE6">
        <w:trPr>
          <w:trHeight w:val="315"/>
        </w:trPr>
        <w:tc>
          <w:tcPr>
            <w:tcW w:w="28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F60DE6">
        <w:trPr>
          <w:trHeight w:val="705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DD72E7" w:rsidRPr="005D5E67" w:rsidTr="00AD6A49">
        <w:trPr>
          <w:trHeight w:val="549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AD6A49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DD72E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DD72E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A320EF" w:rsidP="00A320EF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New</w:t>
            </w:r>
            <w:r w:rsidR="0005400A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 xml:space="preserve"> format created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sdt>
      <w:sdtPr>
        <w:id w:val="-9485453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4C7018" w:rsidRDefault="004C7018">
          <w:pPr>
            <w:pStyle w:val="TOCHeading"/>
          </w:pPr>
          <w:r>
            <w:t>Contents</w:t>
          </w:r>
        </w:p>
        <w:p w:rsidR="004C7018" w:rsidRPr="004C7018" w:rsidRDefault="004C7018" w:rsidP="004C7018"/>
        <w:p w:rsidR="004C7018" w:rsidRDefault="004C7018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62955" w:history="1">
            <w:r w:rsidRPr="00BD5C6D">
              <w:rPr>
                <w:rStyle w:val="Hyperlink"/>
                <w:rFonts w:ascii="Verdana" w:hAnsi="Verdana" w:cs="Arial"/>
                <w:b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18" w:rsidRDefault="004C7018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956" w:history="1">
            <w:r w:rsidRPr="00BD5C6D">
              <w:rPr>
                <w:rStyle w:val="Hyperlink"/>
                <w:rFonts w:ascii="Verdana" w:hAnsi="Verdana" w:cs="Arial"/>
                <w:b/>
                <w:bCs/>
                <w:noProof/>
              </w:rPr>
              <w:t>DQL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18" w:rsidRDefault="004C7018">
          <w:r>
            <w:rPr>
              <w:b/>
              <w:bCs/>
              <w:noProof/>
            </w:rPr>
            <w:fldChar w:fldCharType="end"/>
          </w:r>
        </w:p>
      </w:sdtContent>
    </w:sdt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4C7018" w:rsidRDefault="00C368A5" w:rsidP="007E3C41">
      <w:pPr>
        <w:pStyle w:val="Heading2"/>
        <w:spacing w:before="240"/>
        <w:jc w:val="center"/>
        <w:rPr>
          <w:rFonts w:ascii="Verdana" w:hAnsi="Verdana" w:cs="Arial"/>
          <w:b/>
          <w:color w:val="000000" w:themeColor="text1"/>
          <w:sz w:val="24"/>
        </w:rPr>
      </w:pPr>
      <w:bookmarkStart w:id="0" w:name="_Toc362955"/>
      <w:r w:rsidRPr="004C7018">
        <w:rPr>
          <w:rFonts w:ascii="Verdana" w:hAnsi="Verdana" w:cs="Arial"/>
          <w:b/>
          <w:color w:val="000000" w:themeColor="text1"/>
          <w:sz w:val="24"/>
        </w:rPr>
        <w:lastRenderedPageBreak/>
        <w:t>Getting Started</w:t>
      </w:r>
      <w:bookmarkEnd w:id="0"/>
    </w:p>
    <w:p w:rsidR="007E3C41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C368A5" w:rsidRPr="00E34F03" w:rsidRDefault="00C368A5" w:rsidP="00C368A5">
      <w:pPr>
        <w:rPr>
          <w:rFonts w:ascii="Verdana" w:hAnsi="Verdana"/>
          <w:sz w:val="20"/>
          <w:szCs w:val="20"/>
        </w:rPr>
      </w:pPr>
      <w:r w:rsidRPr="00E34F03">
        <w:rPr>
          <w:rStyle w:val="Strong"/>
          <w:rFonts w:ascii="Verdana" w:hAnsi="Verdana"/>
          <w:color w:val="222426"/>
          <w:sz w:val="20"/>
          <w:szCs w:val="20"/>
        </w:rPr>
        <w:t>Follow the below Procedure to access Oracle database</w:t>
      </w:r>
      <w:r w:rsidRPr="00E34F03">
        <w:rPr>
          <w:rFonts w:ascii="Verdana" w:hAnsi="Verdana"/>
          <w:sz w:val="20"/>
          <w:szCs w:val="20"/>
        </w:rPr>
        <w:t>.</w:t>
      </w:r>
    </w:p>
    <w:p w:rsidR="00C368A5" w:rsidRPr="00E34F03" w:rsidRDefault="00C368A5" w:rsidP="00C368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>Open SQL developer IDE tool</w:t>
      </w:r>
    </w:p>
    <w:p w:rsidR="00C368A5" w:rsidRPr="00E34F03" w:rsidRDefault="00C368A5" w:rsidP="00C368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 xml:space="preserve">Click on </w:t>
      </w:r>
      <w:proofErr w:type="gramStart"/>
      <w:r w:rsidRPr="00E34F03">
        <w:rPr>
          <w:rFonts w:ascii="Verdana" w:eastAsia="Times New Roman" w:hAnsi="Verdana"/>
          <w:color w:val="222426"/>
          <w:sz w:val="20"/>
          <w:szCs w:val="20"/>
        </w:rPr>
        <w:t>plus</w:t>
      </w:r>
      <w:proofErr w:type="gramEnd"/>
      <w:r w:rsidRPr="00E34F03">
        <w:rPr>
          <w:rFonts w:ascii="Verdana" w:eastAsia="Times New Roman" w:hAnsi="Verdana"/>
          <w:color w:val="222426"/>
          <w:sz w:val="20"/>
          <w:szCs w:val="20"/>
        </w:rPr>
        <w:t xml:space="preserve"> button on connection panel which is in left side.</w:t>
      </w:r>
    </w:p>
    <w:p w:rsidR="00C368A5" w:rsidRPr="00E34F03" w:rsidRDefault="00C368A5" w:rsidP="00C368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>Enter necessary details in the New Database Connection window</w:t>
      </w:r>
    </w:p>
    <w:p w:rsidR="00C368A5" w:rsidRPr="00E34F03" w:rsidRDefault="00C368A5" w:rsidP="00C368A5">
      <w:pPr>
        <w:pStyle w:val="ListParagraph"/>
        <w:numPr>
          <w:ilvl w:val="1"/>
          <w:numId w:val="9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>Connection Name : your wish/any name</w:t>
      </w:r>
    </w:p>
    <w:p w:rsidR="00C368A5" w:rsidRPr="00E34F03" w:rsidRDefault="00C368A5" w:rsidP="00C368A5">
      <w:pPr>
        <w:pStyle w:val="ListParagraph"/>
        <w:numPr>
          <w:ilvl w:val="1"/>
          <w:numId w:val="9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>Hostname : Oracle02</w:t>
      </w:r>
    </w:p>
    <w:p w:rsidR="00C368A5" w:rsidRPr="00E34F03" w:rsidRDefault="00C368A5" w:rsidP="00C368A5">
      <w:pPr>
        <w:pStyle w:val="ListParagraph"/>
        <w:numPr>
          <w:ilvl w:val="1"/>
          <w:numId w:val="9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>Username : Training</w:t>
      </w:r>
    </w:p>
    <w:p w:rsidR="00C368A5" w:rsidRPr="00E34F03" w:rsidRDefault="00C368A5" w:rsidP="00C368A5">
      <w:pPr>
        <w:pStyle w:val="ListParagraph"/>
        <w:numPr>
          <w:ilvl w:val="1"/>
          <w:numId w:val="9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>Password : syntel123</w:t>
      </w:r>
    </w:p>
    <w:p w:rsidR="00C368A5" w:rsidRPr="00E34F03" w:rsidRDefault="00C368A5" w:rsidP="00C368A5">
      <w:pPr>
        <w:pStyle w:val="ListParagraph"/>
        <w:numPr>
          <w:ilvl w:val="1"/>
          <w:numId w:val="9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 xml:space="preserve">SID : </w:t>
      </w:r>
      <w:proofErr w:type="spellStart"/>
      <w:r w:rsidRPr="00E34F03">
        <w:rPr>
          <w:rFonts w:ascii="Verdana" w:eastAsia="Times New Roman" w:hAnsi="Verdana"/>
          <w:color w:val="222426"/>
          <w:sz w:val="20"/>
          <w:szCs w:val="20"/>
        </w:rPr>
        <w:t>Xe</w:t>
      </w:r>
      <w:proofErr w:type="spellEnd"/>
    </w:p>
    <w:p w:rsidR="00C368A5" w:rsidRPr="00E34F03" w:rsidRDefault="00C368A5" w:rsidP="00C368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>Click on test button to check connection successfully or not</w:t>
      </w:r>
    </w:p>
    <w:p w:rsidR="00C368A5" w:rsidRPr="00E34F03" w:rsidRDefault="00C368A5" w:rsidP="00C368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>If connection status is success, then click on save button to save the connection</w:t>
      </w:r>
    </w:p>
    <w:p w:rsidR="00C368A5" w:rsidRPr="00E34F03" w:rsidRDefault="00C368A5" w:rsidP="00C368A5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Verdana" w:eastAsia="Times New Roman" w:hAnsi="Verdana"/>
          <w:color w:val="222426"/>
          <w:sz w:val="20"/>
          <w:szCs w:val="20"/>
        </w:rPr>
      </w:pPr>
      <w:r w:rsidRPr="00E34F03">
        <w:rPr>
          <w:rFonts w:ascii="Verdana" w:eastAsia="Times New Roman" w:hAnsi="Verdana"/>
          <w:color w:val="222426"/>
          <w:sz w:val="20"/>
          <w:szCs w:val="20"/>
        </w:rPr>
        <w:t>connection name is available on left panel</w:t>
      </w:r>
    </w:p>
    <w:p w:rsidR="00C368A5" w:rsidRDefault="00C368A5" w:rsidP="00C368A5">
      <w:pPr>
        <w:pStyle w:val="ListParagraph"/>
      </w:pPr>
    </w:p>
    <w:p w:rsidR="00C368A5" w:rsidRDefault="00C368A5" w:rsidP="00C368A5">
      <w:r w:rsidRPr="00400D84">
        <w:rPr>
          <w:noProof/>
        </w:rPr>
        <w:drawing>
          <wp:inline distT="0" distB="0" distL="0" distR="0">
            <wp:extent cx="493776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03" w:rsidRDefault="00E34F03" w:rsidP="00C368A5"/>
    <w:p w:rsidR="00C368A5" w:rsidRPr="00E34F03" w:rsidRDefault="00C368A5" w:rsidP="00C368A5">
      <w:pPr>
        <w:rPr>
          <w:rFonts w:ascii="Verdana" w:hAnsi="Verdana"/>
          <w:color w:val="222426"/>
          <w:sz w:val="20"/>
          <w:szCs w:val="20"/>
        </w:rPr>
      </w:pPr>
      <w:r w:rsidRPr="00E34F03">
        <w:rPr>
          <w:rFonts w:ascii="Verdana" w:hAnsi="Verdana"/>
          <w:color w:val="222426"/>
          <w:sz w:val="20"/>
          <w:szCs w:val="20"/>
        </w:rPr>
        <w:t>The below tables were created with sample rows for completing below exercise.</w:t>
      </w:r>
    </w:p>
    <w:p w:rsidR="00C368A5" w:rsidRPr="00E34F03" w:rsidRDefault="00C368A5" w:rsidP="00C368A5">
      <w:pPr>
        <w:rPr>
          <w:rFonts w:ascii="Verdana" w:hAnsi="Verdana"/>
          <w:b/>
          <w:sz w:val="20"/>
          <w:szCs w:val="20"/>
        </w:rPr>
      </w:pPr>
      <w:r w:rsidRPr="00E34F03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5602743" cy="2905125"/>
            <wp:effectExtent l="0" t="0" r="0" b="0"/>
            <wp:docPr id="1" name="Picture 1" descr="C:\Users\java2_1\Desktop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a2_1\Desktop\d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26" b="40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53" cy="2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A5" w:rsidRPr="00E34F03" w:rsidRDefault="00C368A5" w:rsidP="00C368A5">
      <w:pPr>
        <w:rPr>
          <w:rFonts w:ascii="Verdana" w:hAnsi="Verdana"/>
          <w:color w:val="222426"/>
          <w:sz w:val="20"/>
          <w:szCs w:val="20"/>
        </w:rPr>
      </w:pPr>
      <w:r w:rsidRPr="00E34F03">
        <w:rPr>
          <w:rFonts w:ascii="Verdana" w:hAnsi="Verdana"/>
          <w:color w:val="222426"/>
          <w:sz w:val="20"/>
          <w:szCs w:val="20"/>
        </w:rPr>
        <w:t>One Region can have multiple countries.</w:t>
      </w:r>
    </w:p>
    <w:p w:rsidR="00C368A5" w:rsidRPr="00E34F03" w:rsidRDefault="00C368A5" w:rsidP="00C368A5">
      <w:pPr>
        <w:rPr>
          <w:rFonts w:ascii="Verdana" w:hAnsi="Verdana"/>
          <w:color w:val="222426"/>
          <w:sz w:val="20"/>
          <w:szCs w:val="20"/>
        </w:rPr>
      </w:pPr>
      <w:r w:rsidRPr="00E34F03">
        <w:rPr>
          <w:rFonts w:ascii="Verdana" w:hAnsi="Verdana"/>
          <w:color w:val="222426"/>
          <w:sz w:val="20"/>
          <w:szCs w:val="20"/>
        </w:rPr>
        <w:lastRenderedPageBreak/>
        <w:t>One County can have multiple locations.</w:t>
      </w:r>
    </w:p>
    <w:p w:rsidR="00C368A5" w:rsidRPr="00E34F03" w:rsidRDefault="00C368A5" w:rsidP="00C368A5">
      <w:pPr>
        <w:rPr>
          <w:rFonts w:ascii="Verdana" w:hAnsi="Verdana"/>
          <w:color w:val="222426"/>
          <w:sz w:val="20"/>
          <w:szCs w:val="20"/>
        </w:rPr>
      </w:pPr>
      <w:r w:rsidRPr="00E34F03">
        <w:rPr>
          <w:rFonts w:ascii="Verdana" w:hAnsi="Verdana"/>
          <w:color w:val="222426"/>
          <w:sz w:val="20"/>
          <w:szCs w:val="20"/>
        </w:rPr>
        <w:t>One Location can have multiple departments.</w:t>
      </w:r>
    </w:p>
    <w:p w:rsidR="00C368A5" w:rsidRPr="00E34F03" w:rsidRDefault="00C368A5" w:rsidP="00C368A5">
      <w:pPr>
        <w:rPr>
          <w:rFonts w:ascii="Verdana" w:hAnsi="Verdana"/>
          <w:color w:val="222426"/>
          <w:sz w:val="20"/>
          <w:szCs w:val="20"/>
        </w:rPr>
      </w:pPr>
      <w:r w:rsidRPr="00E34F03">
        <w:rPr>
          <w:rFonts w:ascii="Verdana" w:hAnsi="Verdana"/>
          <w:color w:val="222426"/>
          <w:sz w:val="20"/>
          <w:szCs w:val="20"/>
        </w:rPr>
        <w:t>One department can have multiple employees.</w:t>
      </w:r>
    </w:p>
    <w:p w:rsidR="00C368A5" w:rsidRPr="00E34F03" w:rsidRDefault="00C368A5" w:rsidP="00C368A5">
      <w:pPr>
        <w:rPr>
          <w:rFonts w:ascii="Verdana" w:hAnsi="Verdana"/>
          <w:color w:val="222426"/>
          <w:sz w:val="20"/>
          <w:szCs w:val="20"/>
        </w:rPr>
      </w:pPr>
      <w:r w:rsidRPr="00E34F03">
        <w:rPr>
          <w:rFonts w:ascii="Verdana" w:hAnsi="Verdana"/>
          <w:color w:val="222426"/>
          <w:sz w:val="20"/>
          <w:szCs w:val="20"/>
        </w:rPr>
        <w:t>One employee belongs to only one job. Multiple employees belongs to same job also.</w:t>
      </w:r>
    </w:p>
    <w:p w:rsidR="00DE3BF2" w:rsidRPr="00E34F03" w:rsidRDefault="00DE3BF2" w:rsidP="00C368A5">
      <w:pPr>
        <w:rPr>
          <w:rFonts w:ascii="Verdana" w:hAnsi="Verdana"/>
          <w:color w:val="222426"/>
          <w:sz w:val="20"/>
          <w:szCs w:val="20"/>
        </w:rPr>
      </w:pPr>
    </w:p>
    <w:p w:rsidR="00DE3BF2" w:rsidRPr="00E34F03" w:rsidRDefault="00DE3BF2" w:rsidP="00DE3BF2">
      <w:pPr>
        <w:rPr>
          <w:rStyle w:val="Strong"/>
          <w:rFonts w:ascii="Verdana" w:hAnsi="Verdana"/>
          <w:b w:val="0"/>
          <w:color w:val="222426"/>
          <w:sz w:val="20"/>
          <w:szCs w:val="20"/>
        </w:rPr>
      </w:pPr>
      <w:r w:rsidRPr="00E34F03">
        <w:rPr>
          <w:rStyle w:val="Strong"/>
          <w:rFonts w:ascii="Verdana" w:hAnsi="Verdana"/>
          <w:b w:val="0"/>
          <w:color w:val="222426"/>
          <w:sz w:val="20"/>
          <w:szCs w:val="20"/>
        </w:rPr>
        <w:t xml:space="preserve">DCL </w:t>
      </w:r>
      <w:r w:rsidR="00E34F03" w:rsidRPr="00E34F03">
        <w:rPr>
          <w:rStyle w:val="Strong"/>
          <w:rFonts w:ascii="Verdana" w:hAnsi="Verdana"/>
          <w:b w:val="0"/>
          <w:color w:val="222426"/>
          <w:sz w:val="20"/>
          <w:szCs w:val="20"/>
        </w:rPr>
        <w:t>Exercise:</w:t>
      </w:r>
      <w:r w:rsidR="00911FC0" w:rsidRPr="00911FC0">
        <w:rPr>
          <w:rStyle w:val="Strong"/>
          <w:rFonts w:ascii="Verdana" w:hAnsi="Verdana"/>
          <w:color w:val="222426"/>
          <w:sz w:val="20"/>
          <w:szCs w:val="20"/>
        </w:rPr>
        <w:t xml:space="preserve"> &lt;&lt;To do&gt;&gt;</w:t>
      </w:r>
    </w:p>
    <w:p w:rsidR="00DE3BF2" w:rsidRPr="00E34F03" w:rsidRDefault="00DE3BF2" w:rsidP="00DE3BF2">
      <w:pPr>
        <w:rPr>
          <w:rStyle w:val="Strong"/>
          <w:rFonts w:ascii="Verdana" w:hAnsi="Verdana"/>
          <w:b w:val="0"/>
          <w:color w:val="222426"/>
          <w:sz w:val="20"/>
          <w:szCs w:val="20"/>
        </w:rPr>
      </w:pP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1) Open New Connection using training user account name it as screen1.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2) Create a new user account for your LAN ID.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3) Change the Password of your account.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4) Open New Connection using training user account name it as screen2.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proofErr w:type="gramStart"/>
      <w:r w:rsidRPr="00E34F03">
        <w:rPr>
          <w:rFonts w:ascii="Verdana" w:hAnsi="Verdana" w:cs="Times New Roman"/>
          <w:color w:val="222426"/>
        </w:rPr>
        <w:t>5)Grant</w:t>
      </w:r>
      <w:proofErr w:type="gramEnd"/>
      <w:r w:rsidRPr="00E34F03">
        <w:rPr>
          <w:rFonts w:ascii="Verdana" w:hAnsi="Verdana" w:cs="Times New Roman"/>
          <w:color w:val="222426"/>
        </w:rPr>
        <w:t xml:space="preserve"> Create Session Permission to new User.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6) Open New Connection using training user account name it as screen2.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7) Retrieve all records from training. Employee table. Execute this on Screen 2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8) Grant DML</w:t>
      </w:r>
      <w:proofErr w:type="gramStart"/>
      <w:r w:rsidRPr="00E34F03">
        <w:rPr>
          <w:rFonts w:ascii="Verdana" w:hAnsi="Verdana" w:cs="Times New Roman"/>
          <w:color w:val="222426"/>
        </w:rPr>
        <w:t>,DQL</w:t>
      </w:r>
      <w:proofErr w:type="gramEnd"/>
      <w:r w:rsidRPr="00E34F03">
        <w:rPr>
          <w:rFonts w:ascii="Verdana" w:hAnsi="Verdana" w:cs="Times New Roman"/>
          <w:color w:val="222426"/>
        </w:rPr>
        <w:t xml:space="preserve"> permission on training. Employees table to new user for accessing it.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9) Retrieve all records from training. Employees table. Execute this on Screen 2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10) Revoke DQL permission on training. Employees table to new user.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11) Retrieve all records from training. Employees table. Execute this on Screen 2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12) Grant DML</w:t>
      </w:r>
      <w:r w:rsidR="00E34F03" w:rsidRPr="00E34F03">
        <w:rPr>
          <w:rFonts w:ascii="Verdana" w:hAnsi="Verdana" w:cs="Times New Roman"/>
          <w:color w:val="222426"/>
        </w:rPr>
        <w:t>, DQL</w:t>
      </w:r>
      <w:r w:rsidRPr="00E34F03">
        <w:rPr>
          <w:rFonts w:ascii="Verdana" w:hAnsi="Verdana" w:cs="Times New Roman"/>
          <w:color w:val="222426"/>
        </w:rPr>
        <w:t xml:space="preserve"> permission on training. Regions table to new user for accessing it.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13) Grant DML</w:t>
      </w:r>
      <w:r w:rsidR="00E34F03" w:rsidRPr="00E34F03">
        <w:rPr>
          <w:rFonts w:ascii="Verdana" w:hAnsi="Verdana" w:cs="Times New Roman"/>
          <w:color w:val="222426"/>
        </w:rPr>
        <w:t>, DQL</w:t>
      </w:r>
      <w:r w:rsidRPr="00E34F03">
        <w:rPr>
          <w:rFonts w:ascii="Verdana" w:hAnsi="Verdana" w:cs="Times New Roman"/>
          <w:color w:val="222426"/>
        </w:rPr>
        <w:t xml:space="preserve"> permission on training. Countries table to new user for accessing it.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14) Grant DML</w:t>
      </w:r>
      <w:r w:rsidR="00E34F03" w:rsidRPr="00E34F03">
        <w:rPr>
          <w:rFonts w:ascii="Verdana" w:hAnsi="Verdana" w:cs="Times New Roman"/>
          <w:color w:val="222426"/>
        </w:rPr>
        <w:t>, DQL</w:t>
      </w:r>
      <w:r w:rsidRPr="00E34F03">
        <w:rPr>
          <w:rFonts w:ascii="Verdana" w:hAnsi="Verdana" w:cs="Times New Roman"/>
          <w:color w:val="222426"/>
        </w:rPr>
        <w:t xml:space="preserve"> permission on training. Locations table to new user for accessing it.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15) Grant DML</w:t>
      </w:r>
      <w:r w:rsidR="00E34F03" w:rsidRPr="00E34F03">
        <w:rPr>
          <w:rFonts w:ascii="Verdana" w:hAnsi="Verdana" w:cs="Times New Roman"/>
          <w:color w:val="222426"/>
        </w:rPr>
        <w:t>, DQL</w:t>
      </w:r>
      <w:r w:rsidRPr="00E34F03">
        <w:rPr>
          <w:rFonts w:ascii="Verdana" w:hAnsi="Verdana" w:cs="Times New Roman"/>
          <w:color w:val="222426"/>
        </w:rPr>
        <w:t xml:space="preserve"> permission on training. Jobs table to new user for accessing it.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16) Grant DML</w:t>
      </w:r>
      <w:r w:rsidR="00E34F03" w:rsidRPr="00E34F03">
        <w:rPr>
          <w:rFonts w:ascii="Verdana" w:hAnsi="Verdana" w:cs="Times New Roman"/>
          <w:color w:val="222426"/>
        </w:rPr>
        <w:t>, DQL</w:t>
      </w:r>
      <w:r w:rsidRPr="00E34F03">
        <w:rPr>
          <w:rFonts w:ascii="Verdana" w:hAnsi="Verdana" w:cs="Times New Roman"/>
          <w:color w:val="222426"/>
        </w:rPr>
        <w:t xml:space="preserve"> permission on training. Departments table to new user for accessing it.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17) Grant DML</w:t>
      </w:r>
      <w:r w:rsidR="00E34F03" w:rsidRPr="00E34F03">
        <w:rPr>
          <w:rFonts w:ascii="Verdana" w:hAnsi="Verdana" w:cs="Times New Roman"/>
          <w:color w:val="222426"/>
        </w:rPr>
        <w:t>, DQL</w:t>
      </w:r>
      <w:r w:rsidRPr="00E34F03">
        <w:rPr>
          <w:rFonts w:ascii="Verdana" w:hAnsi="Verdana" w:cs="Times New Roman"/>
          <w:color w:val="222426"/>
        </w:rPr>
        <w:t xml:space="preserve"> permission on training. Employees table to new user for accessing it.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18) Grant DML</w:t>
      </w:r>
      <w:r w:rsidR="00E34F03" w:rsidRPr="00E34F03">
        <w:rPr>
          <w:rFonts w:ascii="Verdana" w:hAnsi="Verdana" w:cs="Times New Roman"/>
          <w:color w:val="222426"/>
        </w:rPr>
        <w:t>, DQL</w:t>
      </w:r>
      <w:r w:rsidRPr="00E34F03">
        <w:rPr>
          <w:rFonts w:ascii="Verdana" w:hAnsi="Verdana" w:cs="Times New Roman"/>
          <w:color w:val="222426"/>
        </w:rPr>
        <w:t xml:space="preserve"> permission on training. </w:t>
      </w:r>
      <w:proofErr w:type="spellStart"/>
      <w:r w:rsidRPr="00E34F03">
        <w:rPr>
          <w:rFonts w:ascii="Verdana" w:hAnsi="Verdana" w:cs="Times New Roman"/>
          <w:color w:val="222426"/>
        </w:rPr>
        <w:t>Job_history</w:t>
      </w:r>
      <w:proofErr w:type="spellEnd"/>
      <w:r w:rsidRPr="00E34F03">
        <w:rPr>
          <w:rFonts w:ascii="Verdana" w:hAnsi="Verdana" w:cs="Times New Roman"/>
          <w:color w:val="222426"/>
        </w:rPr>
        <w:t xml:space="preserve"> table to new user for accessing it.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>19) Grant DBA permission to new user. Execute this on Screen 1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Style w:val="Strong"/>
          <w:rFonts w:ascii="Verdana" w:hAnsi="Verdana"/>
          <w:b w:val="0"/>
          <w:color w:val="222426"/>
        </w:rPr>
      </w:pPr>
      <w:r w:rsidRPr="00E34F03">
        <w:rPr>
          <w:rFonts w:ascii="Verdana" w:hAnsi="Verdana" w:cs="Times New Roman"/>
          <w:color w:val="222426"/>
        </w:rPr>
        <w:t xml:space="preserve">20) </w:t>
      </w:r>
      <w:proofErr w:type="gramStart"/>
      <w:r w:rsidRPr="00E34F03">
        <w:rPr>
          <w:rFonts w:ascii="Verdana" w:hAnsi="Verdana" w:cs="Times New Roman"/>
          <w:color w:val="222426"/>
        </w:rPr>
        <w:t>Create</w:t>
      </w:r>
      <w:proofErr w:type="gramEnd"/>
      <w:r w:rsidRPr="00E34F03">
        <w:rPr>
          <w:rFonts w:ascii="Verdana" w:hAnsi="Verdana" w:cs="Times New Roman"/>
          <w:color w:val="222426"/>
        </w:rPr>
        <w:t xml:space="preserve"> another user account name it as temp</w:t>
      </w:r>
    </w:p>
    <w:p w:rsidR="00DE3BF2" w:rsidRPr="00E34F03" w:rsidRDefault="00DE3BF2" w:rsidP="00DE3BF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E34F03">
        <w:rPr>
          <w:rFonts w:ascii="Verdana" w:hAnsi="Verdana" w:cs="Times New Roman"/>
          <w:color w:val="222426"/>
        </w:rPr>
        <w:t xml:space="preserve">21) </w:t>
      </w:r>
      <w:proofErr w:type="gramStart"/>
      <w:r w:rsidRPr="00E34F03">
        <w:rPr>
          <w:rFonts w:ascii="Verdana" w:hAnsi="Verdana" w:cs="Times New Roman"/>
          <w:color w:val="222426"/>
        </w:rPr>
        <w:t>drop</w:t>
      </w:r>
      <w:proofErr w:type="gramEnd"/>
      <w:r w:rsidRPr="00E34F03">
        <w:rPr>
          <w:rFonts w:ascii="Verdana" w:hAnsi="Verdana" w:cs="Times New Roman"/>
          <w:color w:val="222426"/>
        </w:rPr>
        <w:t xml:space="preserve"> the account named as temp.  </w:t>
      </w:r>
    </w:p>
    <w:p w:rsidR="00DE3BF2" w:rsidRPr="00E34F03" w:rsidRDefault="00DE3BF2" w:rsidP="00C368A5">
      <w:pPr>
        <w:rPr>
          <w:rFonts w:ascii="Verdana" w:hAnsi="Verdana"/>
          <w:color w:val="222426"/>
          <w:sz w:val="20"/>
          <w:szCs w:val="20"/>
        </w:rPr>
      </w:pPr>
    </w:p>
    <w:p w:rsidR="00DE3BF2" w:rsidRPr="00E34F03" w:rsidRDefault="00DE3BF2">
      <w:pPr>
        <w:rPr>
          <w:rFonts w:ascii="Verdana" w:hAnsi="Verdana" w:cs="Arial"/>
          <w:b/>
          <w:color w:val="000000" w:themeColor="text1"/>
          <w:sz w:val="20"/>
          <w:szCs w:val="20"/>
        </w:rPr>
      </w:pPr>
      <w:r w:rsidRPr="00E34F03">
        <w:rPr>
          <w:rFonts w:ascii="Verdana" w:hAnsi="Verdana" w:cs="Arial"/>
          <w:b/>
          <w:color w:val="000000" w:themeColor="text1"/>
          <w:sz w:val="20"/>
          <w:szCs w:val="20"/>
        </w:rPr>
        <w:br w:type="page"/>
      </w:r>
    </w:p>
    <w:p w:rsidR="00DE3BF2" w:rsidRPr="004C7018" w:rsidRDefault="00DE3BF2" w:rsidP="004C7018">
      <w:pPr>
        <w:pStyle w:val="Heading2"/>
        <w:spacing w:before="240"/>
        <w:jc w:val="center"/>
        <w:rPr>
          <w:rFonts w:ascii="Verdana" w:hAnsi="Verdana" w:cs="Arial"/>
          <w:b/>
          <w:bCs/>
          <w:color w:val="000000" w:themeColor="text1"/>
          <w:sz w:val="24"/>
        </w:rPr>
      </w:pPr>
      <w:bookmarkStart w:id="1" w:name="_Toc362956"/>
      <w:r w:rsidRPr="004C7018">
        <w:rPr>
          <w:rFonts w:ascii="Verdana" w:hAnsi="Verdana" w:cs="Arial"/>
          <w:b/>
          <w:bCs/>
          <w:color w:val="000000" w:themeColor="text1"/>
          <w:sz w:val="24"/>
        </w:rPr>
        <w:lastRenderedPageBreak/>
        <w:t>DQL Queries</w:t>
      </w:r>
      <w:bookmarkEnd w:id="1"/>
    </w:p>
    <w:p w:rsidR="00DE3BF2" w:rsidRPr="00DE3BF2" w:rsidRDefault="00DE3BF2" w:rsidP="00DE3BF2"/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>etrieve all the rows and columns from countries table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>etrieve only country name column from countries table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>etrieve only country name column with customized column heading as 'Country'' from countries table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>etrieve employees records from employee table who is employee id is 101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>etrieve employees records from employee table whose is employee id range between 101 and 120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 xml:space="preserve">etrieve </w:t>
      </w:r>
      <w:r w:rsidRPr="00DE3BF2">
        <w:rPr>
          <w:rFonts w:ascii="Verdana" w:hAnsi="Verdana" w:cs="Times New Roman"/>
          <w:color w:val="222426"/>
        </w:rPr>
        <w:t>employee’s</w:t>
      </w:r>
      <w:r w:rsidRPr="00DE3BF2">
        <w:rPr>
          <w:rFonts w:ascii="Verdana" w:hAnsi="Verdana" w:cs="Times New Roman"/>
          <w:color w:val="222426"/>
        </w:rPr>
        <w:t xml:space="preserve"> records from employee table whose is salary greater than 5000.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>etrieve employees records from employee table whose is salary lesser than 5000.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 xml:space="preserve">etrieve employees records from employee table whose </w:t>
      </w:r>
      <w:r w:rsidRPr="00DE3BF2">
        <w:rPr>
          <w:rFonts w:ascii="Verdana" w:hAnsi="Verdana" w:cs="Times New Roman"/>
          <w:color w:val="222426"/>
        </w:rPr>
        <w:t>job IDs</w:t>
      </w:r>
      <w:r w:rsidRPr="00DE3BF2">
        <w:rPr>
          <w:rFonts w:ascii="Verdana" w:hAnsi="Verdana" w:cs="Times New Roman"/>
          <w:color w:val="222426"/>
        </w:rPr>
        <w:t xml:space="preserve"> are ST_MAN, ST_CLERK,</w:t>
      </w:r>
      <w:r w:rsidRPr="00DE3BF2">
        <w:rPr>
          <w:rFonts w:ascii="Verdana" w:hAnsi="Verdana" w:cs="Times New Roman"/>
          <w:color w:val="222426"/>
        </w:rPr>
        <w:t xml:space="preserve"> and SA</w:t>
      </w:r>
      <w:r w:rsidRPr="00DE3BF2">
        <w:rPr>
          <w:rFonts w:ascii="Verdana" w:hAnsi="Verdana" w:cs="Times New Roman"/>
          <w:color w:val="222426"/>
        </w:rPr>
        <w:t>_REP.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 xml:space="preserve">etrieve </w:t>
      </w:r>
      <w:r w:rsidRPr="00DE3BF2">
        <w:rPr>
          <w:rFonts w:ascii="Verdana" w:hAnsi="Verdana" w:cs="Times New Roman"/>
          <w:color w:val="222426"/>
        </w:rPr>
        <w:t>employee’s</w:t>
      </w:r>
      <w:r w:rsidRPr="00DE3BF2">
        <w:rPr>
          <w:rFonts w:ascii="Verdana" w:hAnsi="Verdana" w:cs="Times New Roman"/>
          <w:color w:val="222426"/>
        </w:rPr>
        <w:t xml:space="preserve"> records from employee table whose name starts from Oli.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>etrieve employees records from employee table whose name ends with thy.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 xml:space="preserve">etrieve employees records from employee table whose name </w:t>
      </w:r>
      <w:r w:rsidRPr="00DE3BF2">
        <w:rPr>
          <w:rFonts w:ascii="Verdana" w:hAnsi="Verdana" w:cs="Times New Roman"/>
          <w:color w:val="222426"/>
        </w:rPr>
        <w:t>p (do not</w:t>
      </w:r>
      <w:r w:rsidRPr="00DE3BF2">
        <w:rPr>
          <w:rFonts w:ascii="Verdana" w:hAnsi="Verdana" w:cs="Times New Roman"/>
          <w:color w:val="222426"/>
        </w:rPr>
        <w:t xml:space="preserve"> know middle letter</w:t>
      </w:r>
      <w:r w:rsidRPr="00DE3BF2">
        <w:rPr>
          <w:rFonts w:ascii="Verdana" w:hAnsi="Verdana" w:cs="Times New Roman"/>
          <w:color w:val="222426"/>
        </w:rPr>
        <w:t>) t</w:t>
      </w:r>
      <w:r w:rsidRPr="00DE3BF2">
        <w:rPr>
          <w:rFonts w:ascii="Verdana" w:hAnsi="Verdana" w:cs="Times New Roman"/>
          <w:color w:val="222426"/>
        </w:rPr>
        <w:t>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>etrieve all Job Ids from employee table and display without duplicate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R</w:t>
      </w:r>
      <w:r w:rsidRPr="00DE3BF2">
        <w:rPr>
          <w:rFonts w:ascii="Verdana" w:hAnsi="Verdana" w:cs="Times New Roman"/>
          <w:color w:val="222426"/>
        </w:rPr>
        <w:t>etrieve all employee records from employee table and order by job_Id,Salary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 xml:space="preserve">List out the employees </w:t>
      </w:r>
      <w:r w:rsidRPr="00DE3BF2">
        <w:rPr>
          <w:rFonts w:ascii="Verdana" w:hAnsi="Verdana" w:cs="Times New Roman"/>
          <w:color w:val="222426"/>
        </w:rPr>
        <w:t xml:space="preserve">working </w:t>
      </w:r>
      <w:r w:rsidRPr="00DE3BF2">
        <w:rPr>
          <w:rFonts w:ascii="Verdana" w:hAnsi="Verdana" w:cs="Times New Roman"/>
          <w:color w:val="222426"/>
        </w:rPr>
        <w:t xml:space="preserve">in </w:t>
      </w:r>
      <w:r w:rsidRPr="00DE3BF2">
        <w:rPr>
          <w:rFonts w:ascii="Verdana" w:hAnsi="Verdana" w:cs="Times New Roman"/>
          <w:color w:val="222426"/>
        </w:rPr>
        <w:t>each Job_Id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Display</w:t>
      </w:r>
      <w:r w:rsidRPr="00DE3BF2">
        <w:rPr>
          <w:rFonts w:ascii="Verdana" w:hAnsi="Verdana" w:cs="Times New Roman"/>
          <w:color w:val="222426"/>
        </w:rPr>
        <w:t xml:space="preserve"> min salary of each department 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Display</w:t>
      </w:r>
      <w:r w:rsidRPr="00DE3BF2">
        <w:rPr>
          <w:rFonts w:ascii="Verdana" w:hAnsi="Verdana" w:cs="Times New Roman"/>
          <w:color w:val="222426"/>
        </w:rPr>
        <w:t xml:space="preserve"> max salary of each department 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 xml:space="preserve">List out the </w:t>
      </w:r>
      <w:r w:rsidRPr="00DE3BF2">
        <w:rPr>
          <w:rFonts w:ascii="Verdana" w:hAnsi="Verdana" w:cs="Times New Roman"/>
          <w:color w:val="222426"/>
        </w:rPr>
        <w:t xml:space="preserve">average salary of each </w:t>
      </w:r>
      <w:r w:rsidRPr="00DE3BF2">
        <w:rPr>
          <w:rFonts w:ascii="Verdana" w:hAnsi="Verdana" w:cs="Times New Roman"/>
          <w:color w:val="222426"/>
        </w:rPr>
        <w:t>department, which</w:t>
      </w:r>
      <w:r w:rsidRPr="00DE3BF2">
        <w:rPr>
          <w:rFonts w:ascii="Verdana" w:hAnsi="Verdana" w:cs="Times New Roman"/>
          <w:color w:val="222426"/>
        </w:rPr>
        <w:t xml:space="preserve"> is </w:t>
      </w:r>
      <w:r w:rsidRPr="00DE3BF2">
        <w:rPr>
          <w:rFonts w:ascii="Verdana" w:hAnsi="Verdana" w:cs="Times New Roman"/>
          <w:color w:val="222426"/>
        </w:rPr>
        <w:t>greater</w:t>
      </w:r>
      <w:r w:rsidRPr="00DE3BF2">
        <w:rPr>
          <w:rFonts w:ascii="Verdana" w:hAnsi="Verdana" w:cs="Times New Roman"/>
          <w:color w:val="222426"/>
        </w:rPr>
        <w:t xml:space="preserve"> than 10000.00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List</w:t>
      </w:r>
      <w:r w:rsidRPr="00DE3BF2">
        <w:rPr>
          <w:rFonts w:ascii="Verdana" w:hAnsi="Verdana" w:cs="Times New Roman"/>
          <w:color w:val="222426"/>
        </w:rPr>
        <w:t xml:space="preserve"> Employee First Name, Last Name, </w:t>
      </w:r>
      <w:r w:rsidRPr="00DE3BF2">
        <w:rPr>
          <w:rFonts w:ascii="Verdana" w:hAnsi="Verdana" w:cs="Times New Roman"/>
          <w:color w:val="222426"/>
        </w:rPr>
        <w:t>and Department</w:t>
      </w:r>
      <w:r w:rsidRPr="00DE3BF2">
        <w:rPr>
          <w:rFonts w:ascii="Verdana" w:hAnsi="Verdana" w:cs="Times New Roman"/>
          <w:color w:val="222426"/>
        </w:rPr>
        <w:t xml:space="preserve"> Name</w:t>
      </w:r>
      <w:r w:rsidRPr="00DE3BF2">
        <w:rPr>
          <w:rFonts w:ascii="Verdana" w:hAnsi="Verdana" w:cs="Times New Roman"/>
          <w:color w:val="222426"/>
        </w:rPr>
        <w:t xml:space="preserve"> (using</w:t>
      </w:r>
      <w:r w:rsidRPr="00DE3BF2">
        <w:rPr>
          <w:rFonts w:ascii="Verdana" w:hAnsi="Verdana" w:cs="Times New Roman"/>
          <w:color w:val="222426"/>
        </w:rPr>
        <w:t xml:space="preserve"> Join</w:t>
      </w:r>
      <w:r w:rsidRPr="00DE3BF2">
        <w:rPr>
          <w:rFonts w:ascii="Verdana" w:hAnsi="Verdana" w:cs="Times New Roman"/>
          <w:color w:val="222426"/>
        </w:rPr>
        <w:t>)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Display</w:t>
      </w:r>
      <w:r w:rsidRPr="00DE3BF2">
        <w:rPr>
          <w:rFonts w:ascii="Verdana" w:hAnsi="Verdana" w:cs="Times New Roman"/>
          <w:color w:val="222426"/>
        </w:rPr>
        <w:t xml:space="preserve"> Region Name, Country Name, City, First name, Last Name u</w:t>
      </w:r>
      <w:bookmarkStart w:id="2" w:name="_GoBack"/>
      <w:bookmarkEnd w:id="2"/>
      <w:r w:rsidRPr="00DE3BF2">
        <w:rPr>
          <w:rFonts w:ascii="Verdana" w:hAnsi="Verdana" w:cs="Times New Roman"/>
          <w:color w:val="222426"/>
        </w:rPr>
        <w:t>sing Join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 xml:space="preserve">Retrieve Employee Id, First Name, </w:t>
      </w:r>
      <w:r w:rsidRPr="00DE3BF2">
        <w:rPr>
          <w:rFonts w:ascii="Verdana" w:hAnsi="Verdana" w:cs="Times New Roman"/>
          <w:color w:val="222426"/>
        </w:rPr>
        <w:t>and Last</w:t>
      </w:r>
      <w:r w:rsidRPr="00DE3BF2">
        <w:rPr>
          <w:rFonts w:ascii="Verdana" w:hAnsi="Verdana" w:cs="Times New Roman"/>
          <w:color w:val="222426"/>
        </w:rPr>
        <w:t xml:space="preserve"> Name from employee table whose employee id is between 100 and 200 and copied into new table named as EmployeeBackUp.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 xml:space="preserve">Add </w:t>
      </w:r>
      <w:r w:rsidRPr="00DE3BF2">
        <w:rPr>
          <w:rFonts w:ascii="Verdana" w:hAnsi="Verdana" w:cs="Times New Roman"/>
          <w:color w:val="222426"/>
        </w:rPr>
        <w:t>five</w:t>
      </w:r>
      <w:r w:rsidRPr="00DE3BF2">
        <w:rPr>
          <w:rFonts w:ascii="Verdana" w:hAnsi="Verdana" w:cs="Times New Roman"/>
          <w:color w:val="222426"/>
        </w:rPr>
        <w:t xml:space="preserve"> more records into EmployeeBackUp Table.</w:t>
      </w:r>
    </w:p>
    <w:tbl>
      <w:tblPr>
        <w:tblW w:w="3620" w:type="dxa"/>
        <w:tblInd w:w="97" w:type="dxa"/>
        <w:tblLook w:val="04A0" w:firstRow="1" w:lastRow="0" w:firstColumn="1" w:lastColumn="0" w:noHBand="0" w:noVBand="1"/>
      </w:tblPr>
      <w:tblGrid>
        <w:gridCol w:w="1891"/>
        <w:gridCol w:w="1725"/>
        <w:gridCol w:w="1701"/>
      </w:tblGrid>
      <w:tr w:rsidR="00DE3BF2" w:rsidRPr="00DE3BF2" w:rsidTr="005423F4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proofErr w:type="spellStart"/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Last_Name</w:t>
            </w:r>
            <w:proofErr w:type="spellEnd"/>
          </w:p>
        </w:tc>
      </w:tr>
      <w:tr w:rsidR="00DE3BF2" w:rsidRPr="00DE3BF2" w:rsidTr="005423F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B</w:t>
            </w:r>
          </w:p>
        </w:tc>
      </w:tr>
      <w:tr w:rsidR="00DE3BF2" w:rsidRPr="00DE3BF2" w:rsidTr="005423F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D</w:t>
            </w:r>
          </w:p>
        </w:tc>
      </w:tr>
      <w:tr w:rsidR="00DE3BF2" w:rsidRPr="00DE3BF2" w:rsidTr="005423F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F</w:t>
            </w:r>
          </w:p>
        </w:tc>
      </w:tr>
      <w:tr w:rsidR="00DE3BF2" w:rsidRPr="00DE3BF2" w:rsidTr="005423F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H</w:t>
            </w:r>
          </w:p>
        </w:tc>
      </w:tr>
      <w:tr w:rsidR="00DE3BF2" w:rsidRPr="00DE3BF2" w:rsidTr="005423F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J</w:t>
            </w:r>
          </w:p>
        </w:tc>
      </w:tr>
      <w:tr w:rsidR="00DE3BF2" w:rsidRPr="00DE3BF2" w:rsidTr="005423F4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jc w:val="right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BF2" w:rsidRPr="00DE3BF2" w:rsidRDefault="00DE3BF2" w:rsidP="00DE3BF2">
            <w:pPr>
              <w:ind w:left="360"/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DE3BF2">
              <w:rPr>
                <w:rFonts w:ascii="Verdana" w:hAnsi="Verdana" w:cs="Calibri"/>
                <w:color w:val="000000"/>
                <w:sz w:val="20"/>
                <w:szCs w:val="20"/>
              </w:rPr>
              <w:t>L</w:t>
            </w:r>
          </w:p>
        </w:tc>
      </w:tr>
    </w:tbl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lastRenderedPageBreak/>
        <w:t>Display Common records from Employees and EmployeebackUp table.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Display records only present in Employees table and not in EmployeebackUp table.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Display all records present in Employees and EmployeebackUp table without duplication.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Display all records present in Employees and EmployeebackUp table with duplication.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 xml:space="preserve">Display </w:t>
      </w:r>
      <w:r w:rsidRPr="00DE3BF2">
        <w:rPr>
          <w:rFonts w:ascii="Verdana" w:hAnsi="Verdana" w:cs="Times New Roman"/>
          <w:color w:val="222426"/>
        </w:rPr>
        <w:t>FirstName</w:t>
      </w:r>
      <w:r w:rsidRPr="00DE3BF2">
        <w:rPr>
          <w:rFonts w:ascii="Verdana" w:hAnsi="Verdana" w:cs="Times New Roman"/>
          <w:color w:val="222426"/>
        </w:rPr>
        <w:t xml:space="preserve"> and Last Name of employees who are working in IT Support department.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Display FirstName and Last Name of employees who are working in Sales department and SA_MAN Job Id.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>Create Sequence and display 10 values generated by it.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 xml:space="preserve">Create View named as EmployeeView for fetching Employee First Name, Last </w:t>
      </w:r>
      <w:r w:rsidRPr="00DE3BF2">
        <w:rPr>
          <w:rFonts w:ascii="Verdana" w:hAnsi="Verdana" w:cs="Times New Roman"/>
          <w:color w:val="222426"/>
        </w:rPr>
        <w:t>name,</w:t>
      </w:r>
      <w:r w:rsidRPr="00DE3BF2">
        <w:rPr>
          <w:rFonts w:ascii="Verdana" w:hAnsi="Verdana" w:cs="Times New Roman"/>
          <w:color w:val="222426"/>
        </w:rPr>
        <w:t xml:space="preserve"> Employee </w:t>
      </w:r>
      <w:r w:rsidRPr="00DE3BF2">
        <w:rPr>
          <w:rFonts w:ascii="Verdana" w:hAnsi="Verdana" w:cs="Times New Roman"/>
          <w:color w:val="222426"/>
        </w:rPr>
        <w:t>Id,</w:t>
      </w:r>
      <w:r w:rsidRPr="00DE3BF2">
        <w:rPr>
          <w:rFonts w:ascii="Verdana" w:hAnsi="Verdana" w:cs="Times New Roman"/>
          <w:color w:val="222426"/>
        </w:rPr>
        <w:t xml:space="preserve"> Salary from employees table and access them using view name.</w:t>
      </w:r>
    </w:p>
    <w:p w:rsidR="00DE3BF2" w:rsidRPr="00DE3BF2" w:rsidRDefault="00DE3BF2" w:rsidP="00DE3BF2">
      <w:pPr>
        <w:pStyle w:val="HTMLPreformatted"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Verdana" w:hAnsi="Verdana" w:cs="Times New Roman"/>
          <w:color w:val="222426"/>
        </w:rPr>
      </w:pPr>
      <w:r w:rsidRPr="00DE3BF2">
        <w:rPr>
          <w:rFonts w:ascii="Verdana" w:hAnsi="Verdana" w:cs="Times New Roman"/>
          <w:color w:val="222426"/>
        </w:rPr>
        <w:t xml:space="preserve">Create indexing </w:t>
      </w:r>
      <w:r w:rsidRPr="00DE3BF2">
        <w:rPr>
          <w:rFonts w:ascii="Verdana" w:hAnsi="Verdana" w:cs="Times New Roman"/>
          <w:color w:val="222426"/>
        </w:rPr>
        <w:t>above-mentioned</w:t>
      </w:r>
      <w:r w:rsidRPr="00DE3BF2">
        <w:rPr>
          <w:rFonts w:ascii="Verdana" w:hAnsi="Verdana" w:cs="Times New Roman"/>
          <w:color w:val="222426"/>
        </w:rPr>
        <w:t xml:space="preserve"> tables in DDL statements.</w:t>
      </w:r>
    </w:p>
    <w:p w:rsidR="00C368A5" w:rsidRPr="005D5E67" w:rsidRDefault="00C368A5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C368A5" w:rsidRPr="005D5E67" w:rsidSect="00911FC0"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BD" w:rsidRDefault="005E2ABD">
      <w:r>
        <w:separator/>
      </w:r>
    </w:p>
  </w:endnote>
  <w:endnote w:type="continuationSeparator" w:id="0">
    <w:p w:rsidR="005E2ABD" w:rsidRDefault="005E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4C7018">
            <w:rPr>
              <w:rFonts w:ascii="Times New Roman" w:hAnsi="Times New Roman"/>
              <w:noProof/>
              <w:szCs w:val="16"/>
            </w:rPr>
            <w:t>5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4C7018">
            <w:rPr>
              <w:rFonts w:ascii="Times New Roman" w:hAnsi="Times New Roman"/>
              <w:noProof/>
              <w:szCs w:val="16"/>
            </w:rPr>
            <w:t>6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BD" w:rsidRDefault="005E2ABD">
      <w:r>
        <w:separator/>
      </w:r>
    </w:p>
  </w:footnote>
  <w:footnote w:type="continuationSeparator" w:id="0">
    <w:p w:rsidR="005E2ABD" w:rsidRDefault="005E2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6759"/>
    <w:rsid w:val="0005400A"/>
    <w:rsid w:val="00064F26"/>
    <w:rsid w:val="000769A3"/>
    <w:rsid w:val="0008307F"/>
    <w:rsid w:val="0010606F"/>
    <w:rsid w:val="001268F3"/>
    <w:rsid w:val="00146E07"/>
    <w:rsid w:val="00157DDF"/>
    <w:rsid w:val="00194DE6"/>
    <w:rsid w:val="001966F8"/>
    <w:rsid w:val="001A68C0"/>
    <w:rsid w:val="001C2932"/>
    <w:rsid w:val="00213127"/>
    <w:rsid w:val="00222017"/>
    <w:rsid w:val="002342AB"/>
    <w:rsid w:val="00252351"/>
    <w:rsid w:val="002831D4"/>
    <w:rsid w:val="0029561B"/>
    <w:rsid w:val="00297FC3"/>
    <w:rsid w:val="002B3571"/>
    <w:rsid w:val="002B69D2"/>
    <w:rsid w:val="002D0DAC"/>
    <w:rsid w:val="002D6519"/>
    <w:rsid w:val="003162E5"/>
    <w:rsid w:val="003201A1"/>
    <w:rsid w:val="00347824"/>
    <w:rsid w:val="00350B21"/>
    <w:rsid w:val="003705F9"/>
    <w:rsid w:val="00373CA7"/>
    <w:rsid w:val="003A62BE"/>
    <w:rsid w:val="003E41A0"/>
    <w:rsid w:val="00403FB6"/>
    <w:rsid w:val="00407842"/>
    <w:rsid w:val="004137F1"/>
    <w:rsid w:val="004256F6"/>
    <w:rsid w:val="00426B7B"/>
    <w:rsid w:val="0043527F"/>
    <w:rsid w:val="00450E21"/>
    <w:rsid w:val="00454BC1"/>
    <w:rsid w:val="004562E1"/>
    <w:rsid w:val="00470931"/>
    <w:rsid w:val="00474567"/>
    <w:rsid w:val="00484C1A"/>
    <w:rsid w:val="004C4FBA"/>
    <w:rsid w:val="004C7018"/>
    <w:rsid w:val="004D1DFE"/>
    <w:rsid w:val="004D3B5E"/>
    <w:rsid w:val="0053447C"/>
    <w:rsid w:val="005521B0"/>
    <w:rsid w:val="00556194"/>
    <w:rsid w:val="00585060"/>
    <w:rsid w:val="005866A8"/>
    <w:rsid w:val="0059782A"/>
    <w:rsid w:val="005A5E21"/>
    <w:rsid w:val="005D5E67"/>
    <w:rsid w:val="005E2ABD"/>
    <w:rsid w:val="005F7216"/>
    <w:rsid w:val="0061351E"/>
    <w:rsid w:val="00681DC6"/>
    <w:rsid w:val="0069165A"/>
    <w:rsid w:val="006E6E7C"/>
    <w:rsid w:val="00710269"/>
    <w:rsid w:val="007123AA"/>
    <w:rsid w:val="00712596"/>
    <w:rsid w:val="00725966"/>
    <w:rsid w:val="0073295A"/>
    <w:rsid w:val="00740EC2"/>
    <w:rsid w:val="007631E6"/>
    <w:rsid w:val="007A07B6"/>
    <w:rsid w:val="007B4660"/>
    <w:rsid w:val="007C5B7B"/>
    <w:rsid w:val="007E13C3"/>
    <w:rsid w:val="007E3C41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D60C5"/>
    <w:rsid w:val="00911FC0"/>
    <w:rsid w:val="00913BEA"/>
    <w:rsid w:val="00941120"/>
    <w:rsid w:val="009570E0"/>
    <w:rsid w:val="0097259A"/>
    <w:rsid w:val="00985FD8"/>
    <w:rsid w:val="009928CD"/>
    <w:rsid w:val="009A3581"/>
    <w:rsid w:val="009F371B"/>
    <w:rsid w:val="00A0607D"/>
    <w:rsid w:val="00A1612D"/>
    <w:rsid w:val="00A163B5"/>
    <w:rsid w:val="00A320EF"/>
    <w:rsid w:val="00A452A3"/>
    <w:rsid w:val="00A453F1"/>
    <w:rsid w:val="00A66916"/>
    <w:rsid w:val="00A84182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9545D"/>
    <w:rsid w:val="00B95610"/>
    <w:rsid w:val="00B95D3E"/>
    <w:rsid w:val="00B96062"/>
    <w:rsid w:val="00BD4A68"/>
    <w:rsid w:val="00BE652A"/>
    <w:rsid w:val="00BE6BBC"/>
    <w:rsid w:val="00C04B47"/>
    <w:rsid w:val="00C368A5"/>
    <w:rsid w:val="00C60E59"/>
    <w:rsid w:val="00CC0766"/>
    <w:rsid w:val="00CC4962"/>
    <w:rsid w:val="00CE57FC"/>
    <w:rsid w:val="00CF30D9"/>
    <w:rsid w:val="00D064CC"/>
    <w:rsid w:val="00D06EA8"/>
    <w:rsid w:val="00D37A39"/>
    <w:rsid w:val="00D45307"/>
    <w:rsid w:val="00D57398"/>
    <w:rsid w:val="00D83B02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34F03"/>
    <w:rsid w:val="00E408FC"/>
    <w:rsid w:val="00E57D59"/>
    <w:rsid w:val="00E87146"/>
    <w:rsid w:val="00EC71EE"/>
    <w:rsid w:val="00ED77CE"/>
    <w:rsid w:val="00EE28B4"/>
    <w:rsid w:val="00EE5FA0"/>
    <w:rsid w:val="00F1263F"/>
    <w:rsid w:val="00F13093"/>
    <w:rsid w:val="00F13185"/>
    <w:rsid w:val="00F27CEA"/>
    <w:rsid w:val="00F41AD0"/>
    <w:rsid w:val="00F43705"/>
    <w:rsid w:val="00F47123"/>
    <w:rsid w:val="00F60DE6"/>
    <w:rsid w:val="00F724CE"/>
    <w:rsid w:val="00F7681E"/>
    <w:rsid w:val="00F87633"/>
    <w:rsid w:val="00F90A89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4CA7EDAA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8B5B6-5F82-440B-9200-3258263E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147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Shynu, Liji</cp:lastModifiedBy>
  <cp:revision>6</cp:revision>
  <dcterms:created xsi:type="dcterms:W3CDTF">2019-02-06T08:33:00Z</dcterms:created>
  <dcterms:modified xsi:type="dcterms:W3CDTF">2019-02-06T11:00:00Z</dcterms:modified>
</cp:coreProperties>
</file>